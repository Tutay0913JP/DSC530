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077E" w14:textId="77777777" w:rsidR="00D3648C" w:rsidRPr="00485EC5" w:rsidRDefault="00D3648C" w:rsidP="00D3648C">
      <w:pPr>
        <w:pStyle w:val="SectionTitle"/>
        <w:spacing w:line="240" w:lineRule="auto"/>
        <w:rPr>
          <w:rFonts w:ascii="Calibri" w:hAnsi="Calibri" w:cs="Calibri"/>
          <w:b/>
          <w:bCs/>
        </w:rPr>
      </w:pPr>
      <w:sdt>
        <w:sdtPr>
          <w:rPr>
            <w:rFonts w:ascii="Calibri" w:hAnsi="Calibri" w:cs="Calibri"/>
            <w:b/>
            <w:bCs/>
          </w:rPr>
          <w:alias w:val="Section title:"/>
          <w:tag w:val="Section title:"/>
          <w:id w:val="-656762709"/>
          <w:placeholder>
            <w:docPart w:val="59A717B82F4A4D60B92DA16C1163D8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85EC5">
            <w:rPr>
              <w:rFonts w:ascii="Calibri" w:hAnsi="Calibri" w:cs="Calibri"/>
              <w:b/>
              <w:bCs/>
            </w:rPr>
            <w:t>Yelp Dataset</w:t>
          </w:r>
        </w:sdtContent>
      </w:sdt>
    </w:p>
    <w:p w14:paraId="654C3F7E" w14:textId="77777777" w:rsidR="00D3648C" w:rsidRDefault="00D3648C" w:rsidP="00D3648C">
      <w:pPr>
        <w:spacing w:line="240" w:lineRule="auto"/>
        <w:ind w:firstLine="0"/>
        <w:jc w:val="both"/>
        <w:rPr>
          <w:rFonts w:ascii="Calibri" w:hAnsi="Calibri" w:cs="Calibri"/>
          <w:shd w:val="clear" w:color="auto" w:fill="FFFFFF"/>
        </w:rPr>
      </w:pPr>
    </w:p>
    <w:p w14:paraId="392CB2FE" w14:textId="77777777" w:rsidR="00D3648C" w:rsidRDefault="00D3648C" w:rsidP="00D3648C">
      <w:pPr>
        <w:spacing w:line="240" w:lineRule="auto"/>
        <w:ind w:firstLine="0"/>
        <w:jc w:val="both"/>
        <w:rPr>
          <w:rFonts w:ascii="Calibri" w:hAnsi="Calibri" w:cs="Calibri"/>
          <w:shd w:val="clear" w:color="auto" w:fill="FFFFFF"/>
        </w:rPr>
      </w:pPr>
    </w:p>
    <w:p w14:paraId="2ECB9F8F" w14:textId="518CEB30" w:rsidR="00D42CAB" w:rsidRPr="00D42CAB" w:rsidRDefault="00D42CAB" w:rsidP="00D42CAB">
      <w:pPr>
        <w:spacing w:line="240" w:lineRule="auto"/>
        <w:ind w:firstLine="0"/>
        <w:rPr>
          <w:rFonts w:ascii="Calibri" w:hAnsi="Calibri" w:cs="Calibri"/>
          <w:shd w:val="clear" w:color="auto" w:fill="FFFFFF"/>
        </w:rPr>
      </w:pPr>
      <w:r w:rsidRPr="00D42CAB">
        <w:rPr>
          <w:rFonts w:ascii="Calibri" w:hAnsi="Calibri" w:cs="Calibri"/>
          <w:shd w:val="clear" w:color="auto" w:fill="FFFFFF"/>
        </w:rPr>
        <w:t xml:space="preserve">Exploration and analysis on Yelp Datasets are both fun and challenging. The Yelp datasets available to be downloaded have a larger file size than the data we worked on in our </w:t>
      </w:r>
      <w:r w:rsidR="00897C6D">
        <w:rPr>
          <w:rFonts w:ascii="Calibri" w:hAnsi="Calibri" w:cs="Calibri"/>
          <w:shd w:val="clear" w:color="auto" w:fill="FFFFFF"/>
        </w:rPr>
        <w:t>weekly</w:t>
      </w:r>
      <w:r w:rsidRPr="00D42CAB">
        <w:rPr>
          <w:rFonts w:ascii="Calibri" w:hAnsi="Calibri" w:cs="Calibri"/>
          <w:shd w:val="clear" w:color="auto" w:fill="FFFFFF"/>
        </w:rPr>
        <w:t xml:space="preserve"> exercises, thus requiring more time for clean-up, slicing/dicing, and processing. I had to export multiple JSON files to dataframes and use panda dataframe join to merge and use a single combined dataset. Each JSON file presents in a different</w:t>
      </w:r>
      <w:r w:rsidR="00897C6D">
        <w:rPr>
          <w:rFonts w:ascii="Calibri" w:hAnsi="Calibri" w:cs="Calibri"/>
          <w:shd w:val="clear" w:color="auto" w:fill="FFFFFF"/>
        </w:rPr>
        <w:t xml:space="preserve"> data</w:t>
      </w:r>
      <w:r w:rsidRPr="00D42CAB">
        <w:rPr>
          <w:rFonts w:ascii="Calibri" w:hAnsi="Calibri" w:cs="Calibri"/>
          <w:shd w:val="clear" w:color="auto" w:fill="FFFFFF"/>
        </w:rPr>
        <w:t xml:space="preserve"> dimension where I had to code to derive a new variable for this project such as: </w:t>
      </w:r>
    </w:p>
    <w:p w14:paraId="54B4F941" w14:textId="77777777" w:rsidR="00D42CAB" w:rsidRPr="00D42CAB" w:rsidRDefault="00D42CAB" w:rsidP="00D42CAB">
      <w:pPr>
        <w:spacing w:line="240" w:lineRule="auto"/>
        <w:ind w:firstLine="0"/>
        <w:rPr>
          <w:rFonts w:ascii="Calibri" w:hAnsi="Calibri" w:cs="Calibri"/>
          <w:shd w:val="clear" w:color="auto" w:fill="FFFFFF"/>
        </w:rPr>
      </w:pPr>
    </w:p>
    <w:p w14:paraId="3DCB1751" w14:textId="4573D0AF" w:rsidR="00D42CAB" w:rsidRPr="00D42CAB" w:rsidRDefault="00D42CAB" w:rsidP="00D42CAB">
      <w:pPr>
        <w:numPr>
          <w:ilvl w:val="0"/>
          <w:numId w:val="31"/>
        </w:numPr>
        <w:spacing w:line="240" w:lineRule="auto"/>
        <w:rPr>
          <w:rFonts w:ascii="Calibri" w:hAnsi="Calibri" w:cs="Calibri"/>
          <w:shd w:val="clear" w:color="auto" w:fill="FFFFFF"/>
        </w:rPr>
      </w:pPr>
      <w:r w:rsidRPr="00D42CAB">
        <w:rPr>
          <w:rFonts w:ascii="Calibri" w:hAnsi="Calibri" w:cs="Calibri"/>
          <w:shd w:val="clear" w:color="auto" w:fill="FFFFFF"/>
        </w:rPr>
        <w:t>Business File provides a unique row for each Business ID. The business attribute</w:t>
      </w:r>
      <w:r w:rsidR="00897C6D">
        <w:rPr>
          <w:rFonts w:ascii="Calibri" w:hAnsi="Calibri" w:cs="Calibri"/>
          <w:shd w:val="clear" w:color="auto" w:fill="FFFFFF"/>
        </w:rPr>
        <w:t xml:space="preserve"> column</w:t>
      </w:r>
      <w:r w:rsidRPr="00D42CAB">
        <w:rPr>
          <w:rFonts w:ascii="Calibri" w:hAnsi="Calibri" w:cs="Calibri"/>
          <w:shd w:val="clear" w:color="auto" w:fill="FFFFFF"/>
        </w:rPr>
        <w:t xml:space="preserve"> is establishment features in a dictionary-type column where I had to loop through and identify pricing information and other attributes that value=True (i.e. Take Out, dine-in, Parking, etc.). </w:t>
      </w:r>
    </w:p>
    <w:p w14:paraId="334A5D10" w14:textId="36DBAB61" w:rsidR="00D42CAB" w:rsidRPr="00D42CAB" w:rsidRDefault="00D42CAB" w:rsidP="00D42CAB">
      <w:pPr>
        <w:numPr>
          <w:ilvl w:val="0"/>
          <w:numId w:val="31"/>
        </w:numPr>
        <w:spacing w:line="240" w:lineRule="auto"/>
        <w:rPr>
          <w:rFonts w:ascii="Calibri" w:hAnsi="Calibri" w:cs="Calibri"/>
          <w:shd w:val="clear" w:color="auto" w:fill="FFFFFF"/>
        </w:rPr>
      </w:pPr>
      <w:r w:rsidRPr="00D42CAB">
        <w:rPr>
          <w:rFonts w:ascii="Calibri" w:hAnsi="Calibri" w:cs="Calibri"/>
          <w:shd w:val="clear" w:color="auto" w:fill="FFFFFF"/>
        </w:rPr>
        <w:t xml:space="preserve">Check-in File provides a unique row for each Business ID, but the check-in dates are stored in a single column </w:t>
      </w:r>
      <w:r w:rsidR="00897C6D">
        <w:rPr>
          <w:rFonts w:ascii="Calibri" w:hAnsi="Calibri" w:cs="Calibri"/>
          <w:shd w:val="clear" w:color="auto" w:fill="FFFFFF"/>
        </w:rPr>
        <w:t xml:space="preserve">where dates are </w:t>
      </w:r>
      <w:r w:rsidRPr="00D42CAB">
        <w:rPr>
          <w:rFonts w:ascii="Calibri" w:hAnsi="Calibri" w:cs="Calibri"/>
          <w:shd w:val="clear" w:color="auto" w:fill="FFFFFF"/>
        </w:rPr>
        <w:t>comma delimited. I created a new variable of check-in count for each business_id by parsing on each date and also exploding those dates to determine the count per year.  </w:t>
      </w:r>
    </w:p>
    <w:p w14:paraId="46E0F219" w14:textId="2F2D6BF5" w:rsidR="00D42CAB" w:rsidRPr="00D42CAB" w:rsidRDefault="00D42CAB" w:rsidP="00D42CAB">
      <w:pPr>
        <w:numPr>
          <w:ilvl w:val="0"/>
          <w:numId w:val="31"/>
        </w:numPr>
        <w:spacing w:line="240" w:lineRule="auto"/>
        <w:rPr>
          <w:rFonts w:ascii="Calibri" w:hAnsi="Calibri" w:cs="Calibri"/>
          <w:shd w:val="clear" w:color="auto" w:fill="FFFFFF"/>
        </w:rPr>
      </w:pPr>
      <w:r w:rsidRPr="00D42CAB">
        <w:rPr>
          <w:rFonts w:ascii="Calibri" w:hAnsi="Calibri" w:cs="Calibri"/>
          <w:shd w:val="clear" w:color="auto" w:fill="FFFFFF"/>
        </w:rPr>
        <w:t>Tip File provides Tip data by User ID and Business ID. I had to do some aggregation to get a count for each business and then join the main dataset. </w:t>
      </w:r>
    </w:p>
    <w:p w14:paraId="061A6C75" w14:textId="77777777" w:rsidR="00D3648C" w:rsidRDefault="00D3648C" w:rsidP="00D3648C">
      <w:pPr>
        <w:spacing w:line="240" w:lineRule="auto"/>
        <w:ind w:firstLine="0"/>
        <w:jc w:val="both"/>
        <w:rPr>
          <w:rFonts w:ascii="Calibri" w:hAnsi="Calibri" w:cs="Calibri"/>
          <w:shd w:val="clear" w:color="auto" w:fill="FFFFFF"/>
        </w:rPr>
      </w:pPr>
    </w:p>
    <w:p w14:paraId="3EBF7D13" w14:textId="77777777" w:rsidR="00D3648C" w:rsidRPr="005E610A" w:rsidRDefault="00D3648C" w:rsidP="00D3648C">
      <w:pPr>
        <w:pStyle w:val="Heading2"/>
        <w:rPr>
          <w:b w:val="0"/>
          <w:bCs w:val="0"/>
          <w:color w:val="A5A5A5" w:themeColor="accent1" w:themeShade="BF"/>
          <w:sz w:val="26"/>
          <w:szCs w:val="26"/>
          <w:shd w:val="clear" w:color="auto" w:fill="FFFFFF"/>
        </w:rPr>
      </w:pPr>
      <w:r w:rsidRPr="005E610A">
        <w:rPr>
          <w:b w:val="0"/>
          <w:bCs w:val="0"/>
          <w:color w:val="A5A5A5" w:themeColor="accent1" w:themeShade="BF"/>
          <w:sz w:val="26"/>
          <w:szCs w:val="26"/>
          <w:shd w:val="clear" w:color="auto" w:fill="FFFFFF"/>
        </w:rPr>
        <w:t>What do you feel was missed during the analysis?</w:t>
      </w:r>
    </w:p>
    <w:p w14:paraId="2BB73084" w14:textId="5A2AE4CA" w:rsidR="00D3648C" w:rsidRDefault="00021FE4" w:rsidP="00D3648C">
      <w:pPr>
        <w:pStyle w:val="HTMLPreformatted"/>
        <w:shd w:val="clear" w:color="auto" w:fill="FFFFFF"/>
        <w:textAlignment w:val="baseline"/>
        <w:rPr>
          <w:rFonts w:ascii="Calibri" w:hAnsi="Calibri" w:cs="Calibri"/>
          <w:sz w:val="24"/>
          <w:szCs w:val="24"/>
          <w:shd w:val="clear" w:color="auto" w:fill="FFFFFF"/>
        </w:rPr>
      </w:pPr>
      <w:r w:rsidRPr="00021FE4">
        <w:rPr>
          <w:rFonts w:ascii="Calibri" w:hAnsi="Calibri" w:cs="Calibri"/>
          <w:sz w:val="24"/>
          <w:szCs w:val="24"/>
          <w:shd w:val="clear" w:color="auto" w:fill="FFFFFF"/>
        </w:rPr>
        <w:t>Yelp Reviews and Users data are available, but unfortunately, I was faced with technical and environment limitation where my computing resource is limited, and it was not able to handle loading the JSON data to dataframe without jupyter notebook timing out due to memory issue. With that, I was only able to analyze the three datasets above, where I had to filter to only consider records with categories with Food and Restaurants which narrowed the data to 64,616 records. I feel that the User Reviews and User Data will provide more opportunities to perform EDA on Yelp dataset and get maximum insight and discover patterns such as user sentiments, spot anomalies, and check assumptions.</w:t>
      </w:r>
    </w:p>
    <w:p w14:paraId="3A97F3BF" w14:textId="77777777" w:rsidR="00021FE4" w:rsidRDefault="00021FE4" w:rsidP="00D3648C">
      <w:pPr>
        <w:pStyle w:val="HTMLPreformatted"/>
        <w:shd w:val="clear" w:color="auto" w:fill="FFFFFF"/>
        <w:textAlignment w:val="baseline"/>
        <w:rPr>
          <w:rFonts w:ascii="Calibri" w:hAnsi="Calibri" w:cs="Calibri"/>
          <w:sz w:val="24"/>
          <w:szCs w:val="24"/>
          <w:shd w:val="clear" w:color="auto" w:fill="FFFFFF"/>
        </w:rPr>
      </w:pPr>
    </w:p>
    <w:p w14:paraId="2DCCF94B" w14:textId="1B8E7D46" w:rsidR="00D3648C" w:rsidRPr="005E610A" w:rsidRDefault="00D3648C" w:rsidP="00D3648C">
      <w:pPr>
        <w:pStyle w:val="Heading2"/>
        <w:rPr>
          <w:b w:val="0"/>
          <w:bCs w:val="0"/>
          <w:color w:val="A5A5A5" w:themeColor="accent1" w:themeShade="BF"/>
          <w:sz w:val="26"/>
          <w:szCs w:val="26"/>
          <w:shd w:val="clear" w:color="auto" w:fill="FFFFFF"/>
        </w:rPr>
      </w:pPr>
      <w:r w:rsidRPr="005E610A">
        <w:rPr>
          <w:b w:val="0"/>
          <w:bCs w:val="0"/>
          <w:color w:val="A5A5A5" w:themeColor="accent1" w:themeShade="BF"/>
          <w:sz w:val="26"/>
          <w:szCs w:val="26"/>
          <w:shd w:val="clear" w:color="auto" w:fill="FFFFFF"/>
        </w:rPr>
        <w:t>Were there any variables you felt could have helped in the analysis</w:t>
      </w:r>
      <w:r w:rsidR="00B15AC3">
        <w:rPr>
          <w:b w:val="0"/>
          <w:bCs w:val="0"/>
          <w:color w:val="A5A5A5" w:themeColor="accent1" w:themeShade="BF"/>
          <w:sz w:val="26"/>
          <w:szCs w:val="26"/>
          <w:shd w:val="clear" w:color="auto" w:fill="FFFFFF"/>
        </w:rPr>
        <w:t xml:space="preserve"> and any assumptions made you felt was incorrect</w:t>
      </w:r>
      <w:r w:rsidR="00EB1361">
        <w:rPr>
          <w:b w:val="0"/>
          <w:bCs w:val="0"/>
          <w:color w:val="A5A5A5" w:themeColor="accent1" w:themeShade="BF"/>
          <w:sz w:val="26"/>
          <w:szCs w:val="26"/>
          <w:shd w:val="clear" w:color="auto" w:fill="FFFFFF"/>
        </w:rPr>
        <w:t>?</w:t>
      </w:r>
    </w:p>
    <w:p w14:paraId="4F3AD211" w14:textId="575F029A" w:rsidR="00A96CA2" w:rsidRPr="00A96CA2" w:rsidRDefault="00A96CA2" w:rsidP="00A96CA2">
      <w:pPr>
        <w:pStyle w:val="HTMLPreformatted"/>
        <w:shd w:val="clear" w:color="auto" w:fill="FFFFFF"/>
        <w:textAlignment w:val="baseline"/>
        <w:rPr>
          <w:rFonts w:ascii="Calibri" w:hAnsi="Calibri" w:cs="Calibri"/>
          <w:sz w:val="24"/>
          <w:szCs w:val="24"/>
          <w:shd w:val="clear" w:color="auto" w:fill="FFFFFF"/>
        </w:rPr>
      </w:pPr>
      <w:r w:rsidRPr="00A96CA2">
        <w:rPr>
          <w:rFonts w:ascii="Calibri" w:hAnsi="Calibri" w:cs="Calibri"/>
          <w:sz w:val="24"/>
          <w:szCs w:val="24"/>
          <w:shd w:val="clear" w:color="auto" w:fill="FFFFFF"/>
        </w:rPr>
        <w:t xml:space="preserve">Besides the two datasets that I was not able to load as mentioned above, I could have explored more the business attributes/features. I did include it in my EDA but for only features with a </w:t>
      </w:r>
      <w:r w:rsidR="00897C6D">
        <w:rPr>
          <w:rFonts w:ascii="Calibri" w:hAnsi="Calibri" w:cs="Calibri"/>
          <w:sz w:val="24"/>
          <w:szCs w:val="24"/>
          <w:shd w:val="clear" w:color="auto" w:fill="FFFFFF"/>
        </w:rPr>
        <w:t>v</w:t>
      </w:r>
      <w:r w:rsidRPr="00A96CA2">
        <w:rPr>
          <w:rFonts w:ascii="Calibri" w:hAnsi="Calibri" w:cs="Calibri"/>
          <w:sz w:val="24"/>
          <w:szCs w:val="24"/>
          <w:shd w:val="clear" w:color="auto" w:fill="FFFFFF"/>
        </w:rPr>
        <w:t>alue of TRUE, assuming these are features available in the establishment. There are more features that present other values besides True, which could have counted but was filtered out because of this assumption.</w:t>
      </w:r>
    </w:p>
    <w:p w14:paraId="1E99BA35" w14:textId="77777777" w:rsidR="00A96CA2" w:rsidRPr="00A96CA2" w:rsidRDefault="00A96CA2" w:rsidP="00A96CA2">
      <w:pPr>
        <w:pStyle w:val="HTMLPreformatted"/>
        <w:shd w:val="clear" w:color="auto" w:fill="FFFFFF"/>
        <w:textAlignment w:val="baseline"/>
        <w:rPr>
          <w:rFonts w:ascii="Calibri" w:hAnsi="Calibri" w:cs="Calibri"/>
          <w:sz w:val="24"/>
          <w:szCs w:val="24"/>
          <w:shd w:val="clear" w:color="auto" w:fill="FFFFFF"/>
        </w:rPr>
      </w:pPr>
      <w:r w:rsidRPr="00A96CA2">
        <w:rPr>
          <w:rFonts w:ascii="Calibri" w:hAnsi="Calibri" w:cs="Calibri"/>
          <w:sz w:val="24"/>
          <w:szCs w:val="24"/>
          <w:shd w:val="clear" w:color="auto" w:fill="FFFFFF"/>
        </w:rPr>
        <w:t xml:space="preserve"> </w:t>
      </w:r>
    </w:p>
    <w:p w14:paraId="365568C5" w14:textId="0775C4A0" w:rsidR="00D3648C" w:rsidRDefault="00A96CA2" w:rsidP="00A96CA2">
      <w:pPr>
        <w:pStyle w:val="HTMLPreformatted"/>
        <w:shd w:val="clear" w:color="auto" w:fill="FFFFFF"/>
        <w:textAlignment w:val="baseline"/>
        <w:rPr>
          <w:rFonts w:ascii="Calibri" w:hAnsi="Calibri" w:cs="Calibri"/>
          <w:sz w:val="24"/>
          <w:szCs w:val="24"/>
          <w:shd w:val="clear" w:color="auto" w:fill="FFFFFF"/>
        </w:rPr>
      </w:pPr>
      <w:r w:rsidRPr="00A96CA2">
        <w:rPr>
          <w:rFonts w:ascii="Calibri" w:hAnsi="Calibri" w:cs="Calibri"/>
          <w:sz w:val="24"/>
          <w:szCs w:val="24"/>
          <w:shd w:val="clear" w:color="auto" w:fill="FFFFFF"/>
        </w:rPr>
        <w:t xml:space="preserve">The business dataset also presents attributes such as establishment location and hours which I could have also used to gain insight but will require a transformation in order to create new </w:t>
      </w:r>
      <w:r w:rsidRPr="00A96CA2">
        <w:rPr>
          <w:rFonts w:ascii="Calibri" w:hAnsi="Calibri" w:cs="Calibri"/>
          <w:sz w:val="24"/>
          <w:szCs w:val="24"/>
          <w:shd w:val="clear" w:color="auto" w:fill="FFFFFF"/>
        </w:rPr>
        <w:lastRenderedPageBreak/>
        <w:t>variables that will be useful input to my EDA, such as: calculating the total time establishment is open by using the hours data element, determine if the location and close proximity similar businesses that may impact review and ratings</w:t>
      </w:r>
      <w:r w:rsidR="00897C6D">
        <w:rPr>
          <w:rFonts w:ascii="Calibri" w:hAnsi="Calibri" w:cs="Calibri"/>
          <w:sz w:val="24"/>
          <w:szCs w:val="24"/>
          <w:shd w:val="clear" w:color="auto" w:fill="FFFFFF"/>
        </w:rPr>
        <w:t xml:space="preserve"> using address information.</w:t>
      </w:r>
    </w:p>
    <w:p w14:paraId="221F9A32" w14:textId="77777777" w:rsidR="00A96CA2" w:rsidRPr="00A96CA2" w:rsidRDefault="00A96CA2" w:rsidP="00A96CA2">
      <w:pPr>
        <w:pStyle w:val="HTMLPreformatted"/>
        <w:shd w:val="clear" w:color="auto" w:fill="FFFFFF"/>
        <w:textAlignment w:val="baseline"/>
        <w:rPr>
          <w:rFonts w:ascii="Calibri" w:hAnsi="Calibri" w:cs="Calibri"/>
          <w:sz w:val="24"/>
          <w:szCs w:val="24"/>
          <w:shd w:val="clear" w:color="auto" w:fill="FFFFFF"/>
        </w:rPr>
      </w:pPr>
    </w:p>
    <w:p w14:paraId="05A10B89" w14:textId="77777777" w:rsidR="00D3648C" w:rsidRDefault="00D3648C" w:rsidP="00D3648C">
      <w:pPr>
        <w:spacing w:line="240" w:lineRule="auto"/>
        <w:ind w:firstLine="0"/>
        <w:jc w:val="both"/>
        <w:rPr>
          <w:rFonts w:asciiTheme="majorHAnsi" w:eastAsiaTheme="majorEastAsia" w:hAnsiTheme="majorHAnsi" w:cstheme="majorBidi"/>
          <w:color w:val="A5A5A5" w:themeColor="accent1" w:themeShade="BF"/>
          <w:sz w:val="26"/>
          <w:szCs w:val="26"/>
          <w:shd w:val="clear" w:color="auto" w:fill="FFFFFF"/>
        </w:rPr>
      </w:pPr>
      <w:r w:rsidRPr="00DA5122">
        <w:rPr>
          <w:rFonts w:asciiTheme="majorHAnsi" w:eastAsiaTheme="majorEastAsia" w:hAnsiTheme="majorHAnsi" w:cstheme="majorBidi"/>
          <w:color w:val="A5A5A5" w:themeColor="accent1" w:themeShade="BF"/>
          <w:sz w:val="26"/>
          <w:szCs w:val="26"/>
          <w:shd w:val="clear" w:color="auto" w:fill="FFFFFF"/>
        </w:rPr>
        <w:t>What challenges did you face, what did you not fully understand?</w:t>
      </w:r>
    </w:p>
    <w:p w14:paraId="0E444291" w14:textId="77777777" w:rsidR="00D3648C" w:rsidRPr="00DA5122" w:rsidRDefault="00D3648C" w:rsidP="00D3648C">
      <w:pPr>
        <w:spacing w:line="240" w:lineRule="auto"/>
        <w:ind w:firstLine="0"/>
        <w:jc w:val="both"/>
        <w:rPr>
          <w:rFonts w:asciiTheme="majorHAnsi" w:eastAsiaTheme="majorEastAsia" w:hAnsiTheme="majorHAnsi" w:cstheme="majorBidi"/>
          <w:color w:val="A5A5A5" w:themeColor="accent1" w:themeShade="BF"/>
          <w:sz w:val="26"/>
          <w:szCs w:val="26"/>
          <w:shd w:val="clear" w:color="auto" w:fill="FFFFFF"/>
        </w:rPr>
      </w:pPr>
    </w:p>
    <w:p w14:paraId="04999512" w14:textId="453B1B4B" w:rsidR="002D31A3" w:rsidRDefault="002D31A3" w:rsidP="00E70A14">
      <w:pPr>
        <w:spacing w:after="100" w:afterAutospacing="1" w:line="240" w:lineRule="auto"/>
        <w:ind w:firstLine="0"/>
        <w:jc w:val="both"/>
        <w:rPr>
          <w:rFonts w:ascii="Calibri" w:hAnsi="Calibri" w:cs="Calibri"/>
          <w:shd w:val="clear" w:color="auto" w:fill="FFFFFF"/>
        </w:rPr>
      </w:pPr>
      <w:r w:rsidRPr="002D31A3">
        <w:rPr>
          <w:rFonts w:ascii="Calibri" w:hAnsi="Calibri" w:cs="Calibri"/>
          <w:shd w:val="clear" w:color="auto" w:fill="FFFFFF"/>
        </w:rPr>
        <w:t>I was initially faced with a challenge in data preparation and creating new variables where I had to determine how to read a dictionary column in a python dataframe. This took me a while to code a function to read through this column and extract the data I needed for analysis. Once I have the variables I need, I start looking at the data distribution. I see that most of my variables are not normally distributed, and I don’t quite fully understand what could have caused why data is not normal. I hoped for more time to identify whether there are correctable factors I can implement to see if my data is really normally-distributed. I believe that if I was able to present</w:t>
      </w:r>
      <w:r w:rsidR="00695D38">
        <w:rPr>
          <w:rFonts w:ascii="Calibri" w:hAnsi="Calibri" w:cs="Calibri"/>
          <w:shd w:val="clear" w:color="auto" w:fill="FFFFFF"/>
        </w:rPr>
        <w:t xml:space="preserve"> and use</w:t>
      </w:r>
      <w:r w:rsidRPr="002D31A3">
        <w:rPr>
          <w:rFonts w:ascii="Calibri" w:hAnsi="Calibri" w:cs="Calibri"/>
          <w:shd w:val="clear" w:color="auto" w:fill="FFFFFF"/>
        </w:rPr>
        <w:t xml:space="preserve"> a normalized </w:t>
      </w:r>
      <w:r w:rsidR="00695D38">
        <w:rPr>
          <w:rFonts w:ascii="Calibri" w:hAnsi="Calibri" w:cs="Calibri"/>
          <w:shd w:val="clear" w:color="auto" w:fill="FFFFFF"/>
        </w:rPr>
        <w:t>distributed</w:t>
      </w:r>
      <w:r w:rsidRPr="002D31A3">
        <w:rPr>
          <w:rFonts w:ascii="Calibri" w:hAnsi="Calibri" w:cs="Calibri"/>
          <w:shd w:val="clear" w:color="auto" w:fill="FFFFFF"/>
        </w:rPr>
        <w:t xml:space="preserve"> variables, the result of this EDA could have provided more meaningful insight into the data and resulted in an accurate </w:t>
      </w:r>
      <w:r w:rsidR="00897C6D">
        <w:rPr>
          <w:rFonts w:ascii="Calibri" w:hAnsi="Calibri" w:cs="Calibri"/>
          <w:shd w:val="clear" w:color="auto" w:fill="FFFFFF"/>
        </w:rPr>
        <w:t>h</w:t>
      </w:r>
      <w:r w:rsidRPr="002D31A3">
        <w:rPr>
          <w:rFonts w:ascii="Calibri" w:hAnsi="Calibri" w:cs="Calibri"/>
          <w:shd w:val="clear" w:color="auto" w:fill="FFFFFF"/>
        </w:rPr>
        <w:t xml:space="preserve">ypothesis test and </w:t>
      </w:r>
      <w:r w:rsidR="00897C6D">
        <w:rPr>
          <w:rFonts w:ascii="Calibri" w:hAnsi="Calibri" w:cs="Calibri"/>
          <w:shd w:val="clear" w:color="auto" w:fill="FFFFFF"/>
        </w:rPr>
        <w:t>r</w:t>
      </w:r>
      <w:r w:rsidRPr="002D31A3">
        <w:rPr>
          <w:rFonts w:ascii="Calibri" w:hAnsi="Calibri" w:cs="Calibri"/>
          <w:shd w:val="clear" w:color="auto" w:fill="FFFFFF"/>
        </w:rPr>
        <w:t>egression analysis result.</w:t>
      </w:r>
    </w:p>
    <w:p w14:paraId="4F075D56" w14:textId="6FF962E9" w:rsidR="00D3648C" w:rsidRDefault="00D3648C" w:rsidP="00D3648C">
      <w:pPr>
        <w:spacing w:after="100" w:afterAutospacing="1" w:line="240" w:lineRule="auto"/>
        <w:ind w:firstLine="0"/>
        <w:jc w:val="both"/>
        <w:rPr>
          <w:rFonts w:asciiTheme="majorHAnsi" w:eastAsiaTheme="majorEastAsia" w:hAnsiTheme="majorHAnsi" w:cstheme="majorBidi"/>
          <w:color w:val="A5A5A5" w:themeColor="accent1" w:themeShade="BF"/>
          <w:sz w:val="26"/>
          <w:szCs w:val="26"/>
          <w:shd w:val="clear" w:color="auto" w:fill="FFFFFF"/>
        </w:rPr>
      </w:pPr>
      <w:r w:rsidRPr="00D3752B">
        <w:rPr>
          <w:rFonts w:asciiTheme="majorHAnsi" w:eastAsiaTheme="majorEastAsia" w:hAnsiTheme="majorHAnsi" w:cstheme="majorBidi"/>
          <w:color w:val="A5A5A5" w:themeColor="accent1" w:themeShade="BF"/>
          <w:sz w:val="26"/>
          <w:szCs w:val="26"/>
          <w:shd w:val="clear" w:color="auto" w:fill="FFFFFF"/>
        </w:rPr>
        <w:t>Outcome of your EDA</w:t>
      </w:r>
    </w:p>
    <w:p w14:paraId="49C7AEE0" w14:textId="77777777"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I have seen several main points on business in Yelp with my exploratory and data analysis: </w:t>
      </w:r>
    </w:p>
    <w:p w14:paraId="0C8CB659" w14:textId="77777777" w:rsidR="00193701" w:rsidRPr="00193701" w:rsidRDefault="00193701" w:rsidP="00193701">
      <w:pPr>
        <w:numPr>
          <w:ilvl w:val="0"/>
          <w:numId w:val="32"/>
        </w:numPr>
        <w:spacing w:line="240" w:lineRule="auto"/>
        <w:rPr>
          <w:rFonts w:ascii="Calibri" w:hAnsi="Calibri" w:cs="Calibri"/>
          <w:shd w:val="clear" w:color="auto" w:fill="FFFFFF"/>
        </w:rPr>
      </w:pPr>
      <w:r w:rsidRPr="00193701">
        <w:rPr>
          <w:rFonts w:ascii="Calibri" w:hAnsi="Calibri" w:cs="Calibri"/>
          <w:shd w:val="clear" w:color="auto" w:fill="FFFFFF"/>
        </w:rPr>
        <w:t>How ratings are impacted by multiple factors such as attribute features, number of check-ins, tips and user reviews</w:t>
      </w:r>
    </w:p>
    <w:p w14:paraId="0D3C2830" w14:textId="77777777" w:rsidR="00193701" w:rsidRPr="00193701" w:rsidRDefault="00193701" w:rsidP="00193701">
      <w:pPr>
        <w:numPr>
          <w:ilvl w:val="0"/>
          <w:numId w:val="32"/>
        </w:numPr>
        <w:spacing w:line="240" w:lineRule="auto"/>
        <w:rPr>
          <w:rFonts w:ascii="Calibri" w:hAnsi="Calibri" w:cs="Calibri"/>
          <w:shd w:val="clear" w:color="auto" w:fill="FFFFFF"/>
        </w:rPr>
      </w:pPr>
      <w:r w:rsidRPr="00193701">
        <w:rPr>
          <w:rFonts w:ascii="Calibri" w:hAnsi="Calibri" w:cs="Calibri"/>
          <w:shd w:val="clear" w:color="auto" w:fill="FFFFFF"/>
        </w:rPr>
        <w:t>Compare attributes between open and closed establishments and what could have potentially impacted their outcome. </w:t>
      </w:r>
    </w:p>
    <w:p w14:paraId="66CD829D" w14:textId="77777777" w:rsidR="00193701" w:rsidRDefault="00193701" w:rsidP="00193701">
      <w:pPr>
        <w:spacing w:line="240" w:lineRule="auto"/>
        <w:ind w:firstLine="0"/>
        <w:rPr>
          <w:rFonts w:ascii="Calibri" w:hAnsi="Calibri" w:cs="Calibri"/>
          <w:shd w:val="clear" w:color="auto" w:fill="FFFFFF"/>
        </w:rPr>
      </w:pPr>
    </w:p>
    <w:p w14:paraId="57DE6139" w14:textId="4A7432CB"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This project has allowed me to use the knowledge and practice the skills I gained from working on different weekly exercises from this class:</w:t>
      </w:r>
    </w:p>
    <w:p w14:paraId="0944B2DC" w14:textId="54957D6C" w:rsidR="00193701" w:rsidRPr="00193701" w:rsidRDefault="00193701" w:rsidP="00193701">
      <w:pPr>
        <w:spacing w:line="240" w:lineRule="auto"/>
        <w:ind w:firstLine="60"/>
        <w:rPr>
          <w:rFonts w:ascii="Calibri" w:hAnsi="Calibri" w:cs="Calibri"/>
          <w:shd w:val="clear" w:color="auto" w:fill="FFFFFF"/>
        </w:rPr>
      </w:pPr>
    </w:p>
    <w:p w14:paraId="2B8E4BA9" w14:textId="05F98D20"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Read, Clean-up, and Transform data</w:t>
      </w:r>
    </w:p>
    <w:p w14:paraId="0CF94C8B" w14:textId="17A13AB4"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Helps identify errors in datasets</w:t>
      </w:r>
    </w:p>
    <w:p w14:paraId="52FA222C" w14:textId="3DF2FED4"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Determine the distribution and understand the relationship among them</w:t>
      </w:r>
    </w:p>
    <w:p w14:paraId="60FDDC3B" w14:textId="6EF5CDF1" w:rsidR="00193701" w:rsidRPr="00193701" w:rsidRDefault="00193701" w:rsidP="00193701">
      <w:pPr>
        <w:pStyle w:val="ListParagraph"/>
        <w:numPr>
          <w:ilvl w:val="1"/>
          <w:numId w:val="32"/>
        </w:numPr>
        <w:spacing w:line="240" w:lineRule="auto"/>
        <w:rPr>
          <w:rFonts w:ascii="Calibri" w:hAnsi="Calibri" w:cs="Calibri"/>
          <w:shd w:val="clear" w:color="auto" w:fill="FFFFFF"/>
        </w:rPr>
      </w:pPr>
      <w:r w:rsidRPr="00193701">
        <w:rPr>
          <w:rFonts w:ascii="Calibri" w:hAnsi="Calibri" w:cs="Calibri"/>
          <w:shd w:val="clear" w:color="auto" w:fill="FFFFFF"/>
        </w:rPr>
        <w:t>Conduct hypothesis testing and regression analysis.</w:t>
      </w:r>
    </w:p>
    <w:p w14:paraId="05F6B301" w14:textId="77777777"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 </w:t>
      </w:r>
    </w:p>
    <w:p w14:paraId="643DF298" w14:textId="77777777" w:rsidR="00193701" w:rsidRPr="00193701" w:rsidRDefault="00193701" w:rsidP="00193701">
      <w:pPr>
        <w:spacing w:line="240" w:lineRule="auto"/>
        <w:ind w:firstLine="0"/>
        <w:rPr>
          <w:rFonts w:ascii="Calibri" w:hAnsi="Calibri" w:cs="Calibri"/>
          <w:shd w:val="clear" w:color="auto" w:fill="FFFFFF"/>
        </w:rPr>
      </w:pPr>
      <w:r w:rsidRPr="00193701">
        <w:rPr>
          <w:rFonts w:ascii="Calibri" w:hAnsi="Calibri" w:cs="Calibri"/>
          <w:shd w:val="clear" w:color="auto" w:fill="FFFFFF"/>
        </w:rPr>
        <w:t>This has been a great semester, and I am looking forward to continuing to learn and apply these skills to future EDA projects. </w:t>
      </w:r>
    </w:p>
    <w:p w14:paraId="0976D0E3" w14:textId="77777777" w:rsidR="00B01CD2" w:rsidRPr="0076196B" w:rsidRDefault="00B01CD2" w:rsidP="00D3648C">
      <w:pPr>
        <w:spacing w:line="240" w:lineRule="auto"/>
        <w:ind w:firstLine="0"/>
        <w:jc w:val="both"/>
        <w:rPr>
          <w:rFonts w:ascii="Calibri" w:hAnsi="Calibri" w:cs="Calibri"/>
          <w:shd w:val="clear" w:color="auto" w:fill="FFFFFF"/>
        </w:rPr>
      </w:pPr>
    </w:p>
    <w:sectPr w:rsidR="00B01CD2" w:rsidRPr="0076196B" w:rsidSect="00055D13">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D7DC3" w14:textId="77777777" w:rsidR="00D5283D" w:rsidRDefault="00D5283D">
      <w:pPr>
        <w:spacing w:line="240" w:lineRule="auto"/>
      </w:pPr>
      <w:r>
        <w:separator/>
      </w:r>
    </w:p>
    <w:p w14:paraId="572E4774" w14:textId="77777777" w:rsidR="00D5283D" w:rsidRDefault="00D5283D"/>
  </w:endnote>
  <w:endnote w:type="continuationSeparator" w:id="0">
    <w:p w14:paraId="09BED0B4" w14:textId="77777777" w:rsidR="00D5283D" w:rsidRDefault="00D5283D">
      <w:pPr>
        <w:spacing w:line="240" w:lineRule="auto"/>
      </w:pPr>
      <w:r>
        <w:continuationSeparator/>
      </w:r>
    </w:p>
    <w:p w14:paraId="785938AB" w14:textId="77777777" w:rsidR="00D5283D" w:rsidRDefault="00D52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1A4E" w14:textId="77777777" w:rsidR="00D5283D" w:rsidRDefault="00D5283D">
      <w:pPr>
        <w:spacing w:line="240" w:lineRule="auto"/>
      </w:pPr>
      <w:r>
        <w:separator/>
      </w:r>
    </w:p>
    <w:p w14:paraId="436002A8" w14:textId="77777777" w:rsidR="00D5283D" w:rsidRDefault="00D5283D"/>
  </w:footnote>
  <w:footnote w:type="continuationSeparator" w:id="0">
    <w:p w14:paraId="62BDFCAF" w14:textId="77777777" w:rsidR="00D5283D" w:rsidRDefault="00D5283D">
      <w:pPr>
        <w:spacing w:line="240" w:lineRule="auto"/>
      </w:pPr>
      <w:r>
        <w:continuationSeparator/>
      </w:r>
    </w:p>
    <w:p w14:paraId="2D939EF7" w14:textId="77777777" w:rsidR="00D5283D" w:rsidRDefault="00D528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B6B2" w14:textId="77777777" w:rsidR="00AF0607" w:rsidRDefault="00AF0607" w:rsidP="00AF0607">
    <w:pPr>
      <w:pStyle w:val="Header"/>
      <w:rPr>
        <w:rStyle w:val="Strong"/>
      </w:rPr>
    </w:pPr>
    <w:r>
      <w:rPr>
        <w:rStyle w:val="Strong"/>
      </w:rPr>
      <w:t>DSC530 DATA EXPLORATION AND ANALYSIS</w:t>
    </w:r>
  </w:p>
  <w:p w14:paraId="1C80EA82" w14:textId="53799CA1" w:rsidR="00E81978" w:rsidRPr="00AF0607" w:rsidRDefault="00E81978" w:rsidP="00AF0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A041" w14:textId="3068FC38" w:rsidR="00AF0607" w:rsidRDefault="003D6C57">
    <w:pPr>
      <w:pStyle w:val="Header"/>
      <w:rPr>
        <w:rStyle w:val="Strong"/>
      </w:rPr>
    </w:pPr>
    <w:r>
      <w:rPr>
        <w:rStyle w:val="Strong"/>
      </w:rPr>
      <w:t xml:space="preserve">DSC530 </w:t>
    </w:r>
    <w:r w:rsidR="00A45FFC">
      <w:rPr>
        <w:rStyle w:val="Strong"/>
      </w:rPr>
      <w:t>DATA EXPLORATION AND ANALYSIS</w:t>
    </w:r>
  </w:p>
  <w:p w14:paraId="46A0BCEC" w14:textId="6FA5C88D" w:rsidR="00AF0607" w:rsidRDefault="00AF0607">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925047"/>
    <w:multiLevelType w:val="multilevel"/>
    <w:tmpl w:val="E28CA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05DA0"/>
    <w:multiLevelType w:val="multilevel"/>
    <w:tmpl w:val="278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7794C"/>
    <w:multiLevelType w:val="multilevel"/>
    <w:tmpl w:val="687A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C35AC"/>
    <w:multiLevelType w:val="multilevel"/>
    <w:tmpl w:val="DB7228E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F6F29C8"/>
    <w:multiLevelType w:val="multilevel"/>
    <w:tmpl w:val="261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88685C"/>
    <w:multiLevelType w:val="multilevel"/>
    <w:tmpl w:val="AD3C7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12737C1"/>
    <w:multiLevelType w:val="hybridMultilevel"/>
    <w:tmpl w:val="1FF8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1F6617"/>
    <w:multiLevelType w:val="hybridMultilevel"/>
    <w:tmpl w:val="9F029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094363">
    <w:abstractNumId w:val="9"/>
  </w:num>
  <w:num w:numId="2" w16cid:durableId="513082067">
    <w:abstractNumId w:val="7"/>
  </w:num>
  <w:num w:numId="3" w16cid:durableId="410928311">
    <w:abstractNumId w:val="6"/>
  </w:num>
  <w:num w:numId="4" w16cid:durableId="1172181742">
    <w:abstractNumId w:val="5"/>
  </w:num>
  <w:num w:numId="5" w16cid:durableId="307907149">
    <w:abstractNumId w:val="4"/>
  </w:num>
  <w:num w:numId="6" w16cid:durableId="961961641">
    <w:abstractNumId w:val="8"/>
  </w:num>
  <w:num w:numId="7" w16cid:durableId="393742341">
    <w:abstractNumId w:val="3"/>
  </w:num>
  <w:num w:numId="8" w16cid:durableId="1596471995">
    <w:abstractNumId w:val="2"/>
  </w:num>
  <w:num w:numId="9" w16cid:durableId="202256635">
    <w:abstractNumId w:val="1"/>
  </w:num>
  <w:num w:numId="10" w16cid:durableId="802162426">
    <w:abstractNumId w:val="0"/>
  </w:num>
  <w:num w:numId="11" w16cid:durableId="2089307717">
    <w:abstractNumId w:val="9"/>
    <w:lvlOverride w:ilvl="0">
      <w:startOverride w:val="1"/>
    </w:lvlOverride>
  </w:num>
  <w:num w:numId="12" w16cid:durableId="1051537627">
    <w:abstractNumId w:val="20"/>
  </w:num>
  <w:num w:numId="13" w16cid:durableId="798916447">
    <w:abstractNumId w:val="16"/>
  </w:num>
  <w:num w:numId="14" w16cid:durableId="1498107612">
    <w:abstractNumId w:val="14"/>
  </w:num>
  <w:num w:numId="15" w16cid:durableId="727000598">
    <w:abstractNumId w:val="18"/>
  </w:num>
  <w:num w:numId="16" w16cid:durableId="1160197506">
    <w:abstractNumId w:val="10"/>
  </w:num>
  <w:num w:numId="17" w16cid:durableId="1544096147">
    <w:abstractNumId w:val="10"/>
  </w:num>
  <w:num w:numId="18" w16cid:durableId="1544096147">
    <w:abstractNumId w:val="10"/>
  </w:num>
  <w:num w:numId="19" w16cid:durableId="1544096147">
    <w:abstractNumId w:val="10"/>
  </w:num>
  <w:num w:numId="20" w16cid:durableId="1544096147">
    <w:abstractNumId w:val="10"/>
  </w:num>
  <w:num w:numId="21" w16cid:durableId="1544096147">
    <w:abstractNumId w:val="10"/>
  </w:num>
  <w:num w:numId="22" w16cid:durableId="948463763">
    <w:abstractNumId w:val="17"/>
  </w:num>
  <w:num w:numId="23" w16cid:durableId="1599213376">
    <w:abstractNumId w:val="17"/>
  </w:num>
  <w:num w:numId="24" w16cid:durableId="1599213376">
    <w:abstractNumId w:val="17"/>
  </w:num>
  <w:num w:numId="25" w16cid:durableId="1599213376">
    <w:abstractNumId w:val="17"/>
  </w:num>
  <w:num w:numId="26" w16cid:durableId="1599213376">
    <w:abstractNumId w:val="17"/>
  </w:num>
  <w:num w:numId="27" w16cid:durableId="1599213376">
    <w:abstractNumId w:val="17"/>
  </w:num>
  <w:num w:numId="28" w16cid:durableId="92211152">
    <w:abstractNumId w:val="15"/>
  </w:num>
  <w:num w:numId="29" w16cid:durableId="258291178">
    <w:abstractNumId w:val="19"/>
  </w:num>
  <w:num w:numId="30" w16cid:durableId="423453674">
    <w:abstractNumId w:val="11"/>
  </w:num>
  <w:num w:numId="31" w16cid:durableId="1914702114">
    <w:abstractNumId w:val="12"/>
  </w:num>
  <w:num w:numId="32" w16cid:durableId="2108455221">
    <w:abstractNumId w:val="13"/>
  </w:num>
  <w:num w:numId="33" w16cid:durableId="212922971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D3"/>
    <w:rsid w:val="00004C10"/>
    <w:rsid w:val="00015299"/>
    <w:rsid w:val="00021FE4"/>
    <w:rsid w:val="00035944"/>
    <w:rsid w:val="00042D81"/>
    <w:rsid w:val="00043E57"/>
    <w:rsid w:val="00055D13"/>
    <w:rsid w:val="00080F66"/>
    <w:rsid w:val="000C0D78"/>
    <w:rsid w:val="000D3F41"/>
    <w:rsid w:val="000E36E1"/>
    <w:rsid w:val="000E4DC0"/>
    <w:rsid w:val="000F134F"/>
    <w:rsid w:val="00103FE2"/>
    <w:rsid w:val="001176DC"/>
    <w:rsid w:val="00121267"/>
    <w:rsid w:val="00127E44"/>
    <w:rsid w:val="0015660E"/>
    <w:rsid w:val="00163A62"/>
    <w:rsid w:val="00174FCE"/>
    <w:rsid w:val="00187B1A"/>
    <w:rsid w:val="00193701"/>
    <w:rsid w:val="001B0F8A"/>
    <w:rsid w:val="001B403B"/>
    <w:rsid w:val="001F75C9"/>
    <w:rsid w:val="00206177"/>
    <w:rsid w:val="00224074"/>
    <w:rsid w:val="002438BD"/>
    <w:rsid w:val="002521D0"/>
    <w:rsid w:val="00253FF0"/>
    <w:rsid w:val="002737CA"/>
    <w:rsid w:val="00273919"/>
    <w:rsid w:val="0028187E"/>
    <w:rsid w:val="00285170"/>
    <w:rsid w:val="002865DC"/>
    <w:rsid w:val="00297F16"/>
    <w:rsid w:val="002C2B45"/>
    <w:rsid w:val="002D31A3"/>
    <w:rsid w:val="00310C55"/>
    <w:rsid w:val="00355DCA"/>
    <w:rsid w:val="003600F2"/>
    <w:rsid w:val="00390C78"/>
    <w:rsid w:val="003B3D40"/>
    <w:rsid w:val="003B415A"/>
    <w:rsid w:val="003D43C5"/>
    <w:rsid w:val="003D6C57"/>
    <w:rsid w:val="00402135"/>
    <w:rsid w:val="00402CEF"/>
    <w:rsid w:val="004172B4"/>
    <w:rsid w:val="004312D3"/>
    <w:rsid w:val="00447668"/>
    <w:rsid w:val="004505B1"/>
    <w:rsid w:val="004951A5"/>
    <w:rsid w:val="004D2F9C"/>
    <w:rsid w:val="004D55F3"/>
    <w:rsid w:val="00510960"/>
    <w:rsid w:val="00513577"/>
    <w:rsid w:val="0052561D"/>
    <w:rsid w:val="00536D3E"/>
    <w:rsid w:val="00551A02"/>
    <w:rsid w:val="005534FA"/>
    <w:rsid w:val="00572C95"/>
    <w:rsid w:val="005B6049"/>
    <w:rsid w:val="005C4C37"/>
    <w:rsid w:val="005D3A03"/>
    <w:rsid w:val="005E610A"/>
    <w:rsid w:val="00657B16"/>
    <w:rsid w:val="00664465"/>
    <w:rsid w:val="0068475D"/>
    <w:rsid w:val="00695D38"/>
    <w:rsid w:val="006A7260"/>
    <w:rsid w:val="006C0B15"/>
    <w:rsid w:val="006C7AEB"/>
    <w:rsid w:val="006D3F72"/>
    <w:rsid w:val="006D4938"/>
    <w:rsid w:val="007012CA"/>
    <w:rsid w:val="007157F1"/>
    <w:rsid w:val="00722976"/>
    <w:rsid w:val="007259FE"/>
    <w:rsid w:val="0073624C"/>
    <w:rsid w:val="0076196B"/>
    <w:rsid w:val="007715FF"/>
    <w:rsid w:val="00774E94"/>
    <w:rsid w:val="007775F4"/>
    <w:rsid w:val="007C4897"/>
    <w:rsid w:val="007E114B"/>
    <w:rsid w:val="008002C0"/>
    <w:rsid w:val="008052F2"/>
    <w:rsid w:val="0082235A"/>
    <w:rsid w:val="00853DCF"/>
    <w:rsid w:val="008604D2"/>
    <w:rsid w:val="0086110E"/>
    <w:rsid w:val="0086466D"/>
    <w:rsid w:val="00880CAF"/>
    <w:rsid w:val="00885AE3"/>
    <w:rsid w:val="00897C6D"/>
    <w:rsid w:val="008B072D"/>
    <w:rsid w:val="008C4643"/>
    <w:rsid w:val="008C5323"/>
    <w:rsid w:val="008D4786"/>
    <w:rsid w:val="008E53E4"/>
    <w:rsid w:val="009028ED"/>
    <w:rsid w:val="00903844"/>
    <w:rsid w:val="00905F0B"/>
    <w:rsid w:val="00967E3E"/>
    <w:rsid w:val="009732F0"/>
    <w:rsid w:val="00986C9B"/>
    <w:rsid w:val="0099467D"/>
    <w:rsid w:val="009A6A3B"/>
    <w:rsid w:val="009D13E6"/>
    <w:rsid w:val="009F7E01"/>
    <w:rsid w:val="00A025F5"/>
    <w:rsid w:val="00A2432D"/>
    <w:rsid w:val="00A45FFC"/>
    <w:rsid w:val="00A649D4"/>
    <w:rsid w:val="00A96CA2"/>
    <w:rsid w:val="00AD4BAA"/>
    <w:rsid w:val="00AD7B1B"/>
    <w:rsid w:val="00AE538A"/>
    <w:rsid w:val="00AF0607"/>
    <w:rsid w:val="00B01CD2"/>
    <w:rsid w:val="00B15AC3"/>
    <w:rsid w:val="00B1664C"/>
    <w:rsid w:val="00B44D55"/>
    <w:rsid w:val="00B61DD5"/>
    <w:rsid w:val="00B823AA"/>
    <w:rsid w:val="00BA45DB"/>
    <w:rsid w:val="00BF4184"/>
    <w:rsid w:val="00C0601E"/>
    <w:rsid w:val="00C31D30"/>
    <w:rsid w:val="00C936C7"/>
    <w:rsid w:val="00CA562B"/>
    <w:rsid w:val="00CD6E39"/>
    <w:rsid w:val="00CE14A9"/>
    <w:rsid w:val="00CE3032"/>
    <w:rsid w:val="00CE6DC7"/>
    <w:rsid w:val="00CF1AC3"/>
    <w:rsid w:val="00CF6E91"/>
    <w:rsid w:val="00CF7FAD"/>
    <w:rsid w:val="00D1103F"/>
    <w:rsid w:val="00D2345A"/>
    <w:rsid w:val="00D35C20"/>
    <w:rsid w:val="00D35D73"/>
    <w:rsid w:val="00D3648C"/>
    <w:rsid w:val="00D42CAB"/>
    <w:rsid w:val="00D5283D"/>
    <w:rsid w:val="00D609D7"/>
    <w:rsid w:val="00D64FE9"/>
    <w:rsid w:val="00D85B68"/>
    <w:rsid w:val="00DA3637"/>
    <w:rsid w:val="00DC5811"/>
    <w:rsid w:val="00DD46E7"/>
    <w:rsid w:val="00DE19E4"/>
    <w:rsid w:val="00DE3F52"/>
    <w:rsid w:val="00DE708A"/>
    <w:rsid w:val="00E14FE2"/>
    <w:rsid w:val="00E16BC7"/>
    <w:rsid w:val="00E6004D"/>
    <w:rsid w:val="00E70A14"/>
    <w:rsid w:val="00E71DF3"/>
    <w:rsid w:val="00E72D2B"/>
    <w:rsid w:val="00E81978"/>
    <w:rsid w:val="00E9763C"/>
    <w:rsid w:val="00EB1361"/>
    <w:rsid w:val="00EC42CB"/>
    <w:rsid w:val="00EE0D55"/>
    <w:rsid w:val="00EE5CBA"/>
    <w:rsid w:val="00EE654A"/>
    <w:rsid w:val="00EF0444"/>
    <w:rsid w:val="00EF79B5"/>
    <w:rsid w:val="00F05AFF"/>
    <w:rsid w:val="00F15015"/>
    <w:rsid w:val="00F157A8"/>
    <w:rsid w:val="00F158F8"/>
    <w:rsid w:val="00F379B7"/>
    <w:rsid w:val="00F37F5D"/>
    <w:rsid w:val="00F43ED4"/>
    <w:rsid w:val="00F525FA"/>
    <w:rsid w:val="00F67A7D"/>
    <w:rsid w:val="00F7077C"/>
    <w:rsid w:val="00FC3581"/>
    <w:rsid w:val="00FE0154"/>
    <w:rsid w:val="00FF2002"/>
    <w:rsid w:val="00FF3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45897"/>
  <w15:chartTrackingRefBased/>
  <w15:docId w15:val="{1C3014FB-C432-42DF-B83D-161BB5E4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A7260"/>
    <w:rPr>
      <w:color w:val="0000FF"/>
      <w:u w:val="single"/>
    </w:rPr>
  </w:style>
  <w:style w:type="character" w:styleId="UnresolvedMention">
    <w:name w:val="Unresolved Mention"/>
    <w:basedOn w:val="DefaultParagraphFont"/>
    <w:uiPriority w:val="99"/>
    <w:semiHidden/>
    <w:unhideWhenUsed/>
    <w:rsid w:val="00035944"/>
    <w:rPr>
      <w:color w:val="605E5C"/>
      <w:shd w:val="clear" w:color="auto" w:fill="E1DFDD"/>
    </w:rPr>
  </w:style>
  <w:style w:type="paragraph" w:customStyle="1" w:styleId="w-100p">
    <w:name w:val="w-100p"/>
    <w:basedOn w:val="Normal"/>
    <w:rsid w:val="00D3648C"/>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tc">
    <w:name w:val="tc"/>
    <w:basedOn w:val="DefaultParagraphFont"/>
    <w:rsid w:val="00D3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638273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046839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37003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72489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29208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0526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99949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4745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87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A717B82F4A4D60B92DA16C1163D82D"/>
        <w:category>
          <w:name w:val="General"/>
          <w:gallery w:val="placeholder"/>
        </w:category>
        <w:types>
          <w:type w:val="bbPlcHdr"/>
        </w:types>
        <w:behaviors>
          <w:behavior w:val="content"/>
        </w:behaviors>
        <w:guid w:val="{BF7E87A4-D81F-41DC-986B-318718DFA780}"/>
      </w:docPartPr>
      <w:docPartBody>
        <w:p w:rsidR="00000000" w:rsidRDefault="0093597F" w:rsidP="0093597F">
          <w:pPr>
            <w:pStyle w:val="59A717B82F4A4D60B92DA16C1163D82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6"/>
    <w:rsid w:val="000B6218"/>
    <w:rsid w:val="0093597F"/>
    <w:rsid w:val="00BC3686"/>
    <w:rsid w:val="00DF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B6A75DD8BC73478292D816A93EA00A6D">
    <w:name w:val="B6A75DD8BC73478292D816A93EA00A6D"/>
  </w:style>
  <w:style w:type="paragraph" w:customStyle="1" w:styleId="6552D6CA09654D78B802271AE7F474A3">
    <w:name w:val="6552D6CA09654D78B802271AE7F474A3"/>
  </w:style>
  <w:style w:type="paragraph" w:customStyle="1" w:styleId="59A717B82F4A4D60B92DA16C1163D82D">
    <w:name w:val="59A717B82F4A4D60B92DA16C1163D82D"/>
    <w:rsid w:val="0093597F"/>
  </w:style>
  <w:style w:type="paragraph" w:customStyle="1" w:styleId="D96147CAB84840508A83D2F831934DDD">
    <w:name w:val="D96147CAB84840508A83D2F831934DDD"/>
    <w:rsid w:val="00935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Google trend keyword research</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5</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Google Trend Keyword Research</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Dataset</dc:title>
  <dc:subject/>
  <dc:creator>Janine Par</dc:creator>
  <cp:keywords/>
  <dc:description/>
  <cp:lastModifiedBy>Janine Par</cp:lastModifiedBy>
  <cp:revision>3</cp:revision>
  <dcterms:created xsi:type="dcterms:W3CDTF">2023-03-03T13:44:00Z</dcterms:created>
  <dcterms:modified xsi:type="dcterms:W3CDTF">2023-03-03T13:49:00Z</dcterms:modified>
</cp:coreProperties>
</file>